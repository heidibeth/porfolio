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160"/>
        <w:gridCol w:w="180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DC7689" w:rsidRDefault="00DC7689" w:rsidP="00A43F4E">
            <w:pPr>
              <w:pStyle w:val="StyleContactInfo"/>
              <w:rPr>
                <w:rFonts w:ascii="Tahoma" w:hAnsi="Tahoma" w:cs="Tahoma"/>
                <w:b/>
              </w:rPr>
            </w:pPr>
            <w:r w:rsidRPr="00DC7689">
              <w:rPr>
                <w:rFonts w:ascii="Tahoma" w:hAnsi="Tahoma" w:cs="Tahoma"/>
                <w:b/>
              </w:rPr>
              <w:t xml:space="preserve"> (</w:t>
            </w:r>
            <w:r w:rsidR="00D367C9">
              <w:rPr>
                <w:rFonts w:ascii="Tahoma" w:hAnsi="Tahoma" w:cs="Tahoma"/>
                <w:b/>
              </w:rPr>
              <w:t>603</w:t>
            </w:r>
            <w:r w:rsidRPr="00DC7689">
              <w:rPr>
                <w:rFonts w:ascii="Tahoma" w:hAnsi="Tahoma" w:cs="Tahoma"/>
                <w:b/>
              </w:rPr>
              <w:t xml:space="preserve">) </w:t>
            </w:r>
            <w:r w:rsidR="00D367C9">
              <w:rPr>
                <w:rFonts w:ascii="Tahoma" w:hAnsi="Tahoma" w:cs="Tahoma"/>
                <w:b/>
              </w:rPr>
              <w:t>965</w:t>
            </w:r>
            <w:r w:rsidRPr="00DC7689">
              <w:rPr>
                <w:rFonts w:ascii="Tahoma" w:hAnsi="Tahoma" w:cs="Tahoma"/>
                <w:b/>
              </w:rPr>
              <w:t>-</w:t>
            </w:r>
            <w:r w:rsidR="00D367C9">
              <w:rPr>
                <w:rFonts w:ascii="Tahoma" w:hAnsi="Tahoma" w:cs="Tahoma"/>
                <w:b/>
              </w:rPr>
              <w:t>5732</w:t>
            </w:r>
            <w:r w:rsidRPr="00DC7689">
              <w:rPr>
                <w:rFonts w:ascii="Tahoma" w:hAnsi="Tahoma" w:cs="Tahoma"/>
                <w:b/>
              </w:rPr>
              <w:t xml:space="preserve"> </w:t>
            </w:r>
            <w:r w:rsidR="00430460" w:rsidRPr="00DC7689">
              <w:rPr>
                <w:rFonts w:ascii="Tahoma" w:hAnsi="Tahoma" w:cs="Tahoma"/>
                <w:b/>
              </w:rPr>
              <w:sym w:font="Symbol" w:char="F0B7"/>
            </w:r>
            <w:r w:rsidRPr="00DC7689">
              <w:rPr>
                <w:rFonts w:ascii="Tahoma" w:hAnsi="Tahoma" w:cs="Tahoma"/>
                <w:b/>
              </w:rPr>
              <w:t xml:space="preserve"> heidibethv@gmail.com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DC7689" w:rsidP="001E6339">
            <w:pPr>
              <w:pStyle w:val="YourName"/>
            </w:pPr>
            <w:r>
              <w:t>Heidi B. Viehoff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554A36" w:rsidRDefault="007C2518" w:rsidP="00B67166">
            <w:pPr>
              <w:pStyle w:val="BodyText1"/>
              <w:rPr>
                <w:szCs w:val="22"/>
              </w:rPr>
            </w:pPr>
            <w:r w:rsidRPr="00554A36">
              <w:rPr>
                <w:color w:val="2A2E2E"/>
                <w:szCs w:val="22"/>
              </w:rPr>
              <w:t xml:space="preserve">To obtain a position </w:t>
            </w:r>
            <w:r w:rsidR="00D77064">
              <w:rPr>
                <w:color w:val="2A2E2E"/>
                <w:szCs w:val="22"/>
              </w:rPr>
              <w:t>in the</w:t>
            </w:r>
            <w:r w:rsidR="003E1B2B">
              <w:rPr>
                <w:color w:val="2A2E2E"/>
                <w:szCs w:val="22"/>
              </w:rPr>
              <w:t xml:space="preserve"> mental health</w:t>
            </w:r>
            <w:r w:rsidR="00D77064">
              <w:rPr>
                <w:color w:val="2A2E2E"/>
                <w:szCs w:val="22"/>
              </w:rPr>
              <w:t xml:space="preserve"> field </w:t>
            </w:r>
            <w:r w:rsidRPr="00554A36">
              <w:rPr>
                <w:color w:val="2A2E2E"/>
                <w:szCs w:val="22"/>
              </w:rPr>
              <w:t xml:space="preserve">that will enable me to use my </w:t>
            </w:r>
            <w:r w:rsidR="003E1B2B">
              <w:rPr>
                <w:color w:val="2A2E2E"/>
                <w:szCs w:val="22"/>
              </w:rPr>
              <w:t xml:space="preserve">passion for public service, </w:t>
            </w:r>
            <w:r w:rsidRPr="00554A36">
              <w:rPr>
                <w:color w:val="2A2E2E"/>
                <w:szCs w:val="22"/>
              </w:rPr>
              <w:t>strong organizational skills,</w:t>
            </w:r>
            <w:r w:rsidR="00583014" w:rsidRPr="00554A36">
              <w:rPr>
                <w:color w:val="2A2E2E"/>
                <w:szCs w:val="22"/>
              </w:rPr>
              <w:t xml:space="preserve"> </w:t>
            </w:r>
            <w:r w:rsidRPr="00554A36">
              <w:rPr>
                <w:color w:val="2A2E2E"/>
                <w:szCs w:val="22"/>
              </w:rPr>
              <w:t>educational background, and</w:t>
            </w:r>
            <w:r w:rsidR="00750A87">
              <w:rPr>
                <w:color w:val="2A2E2E"/>
                <w:szCs w:val="22"/>
              </w:rPr>
              <w:t xml:space="preserve"> fine attention to detail</w:t>
            </w:r>
            <w:r w:rsidRPr="00554A36">
              <w:rPr>
                <w:color w:val="2A2E2E"/>
                <w:szCs w:val="22"/>
              </w:rPr>
              <w:t>.</w:t>
            </w:r>
            <w:r w:rsidR="00750A87">
              <w:rPr>
                <w:color w:val="2A2E2E"/>
                <w:szCs w:val="22"/>
              </w:rPr>
              <w:t xml:space="preserve"> 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RPr="00DC7689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DC7689" w:rsidRDefault="00A47DAA" w:rsidP="00B67166">
            <w:pPr>
              <w:pStyle w:val="BodyText1"/>
            </w:pPr>
            <w:r>
              <w:t xml:space="preserve">Feb 2018 </w:t>
            </w:r>
            <w:r w:rsidR="00030046">
              <w:t>–</w:t>
            </w:r>
            <w:r>
              <w:t xml:space="preserve"> </w:t>
            </w:r>
            <w:r w:rsidR="00030046">
              <w:t>Aug 2021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C7689" w:rsidRDefault="00A47DAA" w:rsidP="00B67166">
            <w:pPr>
              <w:pStyle w:val="BodyText"/>
            </w:pPr>
            <w:r>
              <w:t>Elliot Hospital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C7689" w:rsidRDefault="00A47DAA" w:rsidP="00B67166">
            <w:pPr>
              <w:pStyle w:val="BodyText3"/>
            </w:pPr>
            <w:r>
              <w:t>Manchester, NH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A47DAA" w:rsidP="00F561DD">
            <w:pPr>
              <w:pStyle w:val="Heading2"/>
            </w:pPr>
            <w:r>
              <w:t>Licensed Nursing Assistant</w:t>
            </w:r>
            <w:r w:rsidR="007F4CFB">
              <w:t xml:space="preserve"> / Telemetry Technician </w:t>
            </w:r>
          </w:p>
          <w:p w:rsidR="007F4CFB" w:rsidRPr="007F4CFB" w:rsidRDefault="007F4CFB" w:rsidP="007F4CFB">
            <w:pPr>
              <w:pStyle w:val="ListParagraph"/>
              <w:numPr>
                <w:ilvl w:val="0"/>
                <w:numId w:val="16"/>
              </w:numPr>
              <w:rPr>
                <w:rFonts w:ascii="Times" w:hAnsi="Times"/>
                <w:sz w:val="22"/>
                <w:szCs w:val="22"/>
              </w:rPr>
            </w:pPr>
            <w:r w:rsidRPr="007F4CFB">
              <w:rPr>
                <w:rFonts w:ascii="Times" w:hAnsi="Times"/>
                <w:sz w:val="22"/>
                <w:szCs w:val="22"/>
                <w:shd w:val="clear" w:color="auto" w:fill="FFFFFF"/>
              </w:rPr>
              <w:t>Recognizes, identifies, analyzes, and documents arrhythmias, abnormal cardiac rhythms, rhythm changes and promptly reports pertinent findings or changes to the clinical nurse</w:t>
            </w:r>
          </w:p>
          <w:p w:rsidR="007F4CFB" w:rsidRDefault="007F4CFB" w:rsidP="007F4CFB">
            <w:pPr>
              <w:pStyle w:val="ListParagraph"/>
              <w:numPr>
                <w:ilvl w:val="0"/>
                <w:numId w:val="16"/>
              </w:numPr>
              <w:rPr>
                <w:rFonts w:ascii="Times" w:hAnsi="Times"/>
                <w:sz w:val="22"/>
                <w:szCs w:val="22"/>
              </w:rPr>
            </w:pPr>
            <w:r w:rsidRPr="007F4CFB">
              <w:rPr>
                <w:rFonts w:ascii="Times" w:hAnsi="Times"/>
                <w:sz w:val="22"/>
                <w:szCs w:val="22"/>
              </w:rPr>
              <w:t>Follows established departmental policies and procedures; objectives; quality improvement programs; safety/environment of care programs and infection control standards</w:t>
            </w:r>
          </w:p>
          <w:p w:rsidR="007F4CFB" w:rsidRDefault="007F4CFB" w:rsidP="007F4CFB">
            <w:pPr>
              <w:pStyle w:val="ListParagraph"/>
              <w:numPr>
                <w:ilvl w:val="0"/>
                <w:numId w:val="16"/>
              </w:numPr>
              <w:rPr>
                <w:rFonts w:ascii="Times" w:hAnsi="Times"/>
                <w:sz w:val="22"/>
                <w:szCs w:val="22"/>
              </w:rPr>
            </w:pPr>
            <w:r w:rsidRPr="007F4CFB">
              <w:rPr>
                <w:rFonts w:ascii="Times" w:hAnsi="Times"/>
                <w:sz w:val="22"/>
                <w:szCs w:val="22"/>
              </w:rPr>
              <w:t>Performs accurate and timely documentation of patient care information on appropriate patient medical record forms.</w:t>
            </w:r>
          </w:p>
          <w:p w:rsidR="000543F0" w:rsidRPr="007F4CFB" w:rsidRDefault="007F4CFB" w:rsidP="007F4CFB">
            <w:pPr>
              <w:pStyle w:val="ListParagraph"/>
              <w:numPr>
                <w:ilvl w:val="0"/>
                <w:numId w:val="16"/>
              </w:numPr>
              <w:rPr>
                <w:rFonts w:ascii="Times" w:hAnsi="Times"/>
                <w:sz w:val="22"/>
                <w:szCs w:val="22"/>
              </w:rPr>
            </w:pPr>
            <w:r w:rsidRPr="007F4CFB">
              <w:rPr>
                <w:rFonts w:ascii="Times" w:hAnsi="Times"/>
                <w:sz w:val="22"/>
                <w:szCs w:val="22"/>
              </w:rPr>
              <w:t>Performs basic procedures to include incentive spirometry; bedside testing such as blood glucose testing; non-sterile dressing changes and oral suctioning and maintains aseptic technique when appropriate.</w:t>
            </w:r>
          </w:p>
        </w:tc>
      </w:tr>
      <w:tr w:rsidR="0037263E" w:rsidTr="00610058">
        <w:trPr>
          <w:trHeight w:hRule="exact" w:val="299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A47DAA" w:rsidRPr="00DC7689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A47DAA" w:rsidRPr="00DC7689" w:rsidRDefault="00A47DAA" w:rsidP="00A47DAA">
            <w:pPr>
              <w:pStyle w:val="BodyText1"/>
            </w:pPr>
            <w:r w:rsidRPr="00DC7689">
              <w:t>Oct 2013</w:t>
            </w:r>
            <w:r>
              <w:t xml:space="preserve"> </w:t>
            </w:r>
            <w:r w:rsidRPr="00DC7689">
              <w:t>-</w:t>
            </w:r>
            <w:r>
              <w:t xml:space="preserve"> </w:t>
            </w:r>
            <w:r w:rsidRPr="00DC7689">
              <w:t>Sept 2015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A47DAA" w:rsidRPr="00DC7689" w:rsidRDefault="00A47DAA" w:rsidP="00A47DAA">
            <w:pPr>
              <w:pStyle w:val="BodyText"/>
            </w:pPr>
            <w:r w:rsidRPr="00DC7689">
              <w:t>Whittier Pavilion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A47DAA" w:rsidRPr="00DC7689" w:rsidRDefault="00A47DAA" w:rsidP="00A47DAA">
            <w:pPr>
              <w:pStyle w:val="BodyText3"/>
            </w:pPr>
            <w:r>
              <w:t>Haverhill, MA</w:t>
            </w:r>
          </w:p>
        </w:tc>
      </w:tr>
      <w:tr w:rsidR="00A47DAA">
        <w:trPr>
          <w:trHeight w:val="1095"/>
        </w:trPr>
        <w:tc>
          <w:tcPr>
            <w:tcW w:w="9090" w:type="dxa"/>
            <w:gridSpan w:val="4"/>
          </w:tcPr>
          <w:p w:rsidR="00A47DAA" w:rsidRDefault="00A47DAA" w:rsidP="00A47DAA">
            <w:pPr>
              <w:pStyle w:val="Heading2"/>
            </w:pPr>
            <w:r>
              <w:t>Mental Health Worker</w:t>
            </w:r>
          </w:p>
          <w:p w:rsidR="00A47DAA" w:rsidRPr="000543F0" w:rsidRDefault="00A47DAA" w:rsidP="00A47DAA">
            <w:pPr>
              <w:pStyle w:val="BulletedList"/>
            </w:pPr>
            <w:r w:rsidRPr="000543F0">
              <w:t xml:space="preserve">Worked with medical staff to monitor the behavior of </w:t>
            </w:r>
            <w:r>
              <w:t>patients</w:t>
            </w:r>
          </w:p>
          <w:p w:rsidR="00A47DAA" w:rsidRPr="000543F0" w:rsidRDefault="00A47DAA" w:rsidP="00A47DAA">
            <w:pPr>
              <w:pStyle w:val="BulletedList"/>
            </w:pPr>
            <w:r w:rsidRPr="000543F0">
              <w:t>Responsible for doing regular bed checks on each patient</w:t>
            </w:r>
          </w:p>
          <w:p w:rsidR="00A47DAA" w:rsidRDefault="00A47DAA" w:rsidP="00A47DAA">
            <w:pPr>
              <w:pStyle w:val="BulletedList"/>
              <w:rPr>
                <w:rStyle w:val="apple-converted-space"/>
                <w:szCs w:val="22"/>
                <w:shd w:val="clear" w:color="auto" w:fill="FDFDFD"/>
              </w:rPr>
            </w:pPr>
            <w:r w:rsidRPr="000543F0">
              <w:rPr>
                <w:shd w:val="clear" w:color="auto" w:fill="FDFDFD"/>
              </w:rPr>
              <w:t>Assisted in developing activities and meal routines</w:t>
            </w:r>
            <w:r w:rsidRPr="000543F0">
              <w:rPr>
                <w:rStyle w:val="apple-converted-space"/>
                <w:szCs w:val="22"/>
                <w:shd w:val="clear" w:color="auto" w:fill="FDFDFD"/>
              </w:rPr>
              <w:t> for patients</w:t>
            </w:r>
          </w:p>
          <w:p w:rsidR="00A47DAA" w:rsidRDefault="00A47DAA" w:rsidP="00A47DAA">
            <w:pPr>
              <w:pStyle w:val="BulletedList"/>
            </w:pPr>
            <w:r w:rsidRPr="000543F0">
              <w:t>Assisted in performing in-room</w:t>
            </w:r>
            <w:r>
              <w:t xml:space="preserve"> procedures on certain patients, such as obtaining vitals</w:t>
            </w:r>
          </w:p>
          <w:p w:rsidR="007F4CFB" w:rsidRPr="007F4CFB" w:rsidRDefault="007F4CFB" w:rsidP="007F4CFB"/>
        </w:tc>
      </w:tr>
      <w:tr w:rsidR="00A47DAA" w:rsidTr="00610058">
        <w:trPr>
          <w:trHeight w:hRule="exact" w:val="72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A47DAA" w:rsidRDefault="00A47DAA" w:rsidP="00A47DAA">
            <w:pPr>
              <w:pStyle w:val="Heading2"/>
            </w:pPr>
          </w:p>
        </w:tc>
      </w:tr>
      <w:tr w:rsidR="00A47DAA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A47DAA" w:rsidRPr="0070617C" w:rsidRDefault="00A47DAA" w:rsidP="00A47DAA">
            <w:pPr>
              <w:pStyle w:val="BodyText1"/>
              <w:tabs>
                <w:tab w:val="left" w:pos="2520"/>
              </w:tabs>
            </w:pPr>
            <w:r w:rsidRPr="00DC7689">
              <w:t>Sept 2012</w:t>
            </w:r>
            <w:r>
              <w:t xml:space="preserve"> </w:t>
            </w:r>
            <w:r w:rsidRPr="00DC7689">
              <w:t>-</w:t>
            </w:r>
            <w:r>
              <w:t xml:space="preserve"> </w:t>
            </w:r>
            <w:r w:rsidRPr="00DC7689">
              <w:t>June 2013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A47DAA" w:rsidRPr="0070617C" w:rsidRDefault="00A47DAA" w:rsidP="00A47DAA">
            <w:pPr>
              <w:pStyle w:val="BodyText"/>
            </w:pPr>
            <w:r w:rsidRPr="00DC7689">
              <w:t>Children’s Institute, Inc</w:t>
            </w:r>
            <w:r>
              <w:t>.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A47DAA" w:rsidRPr="0070617C" w:rsidRDefault="00A47DAA" w:rsidP="00A47DAA">
            <w:pPr>
              <w:pStyle w:val="BodyText3"/>
            </w:pPr>
            <w:r w:rsidRPr="00DC7689">
              <w:t>Los Angeles, CA</w:t>
            </w:r>
          </w:p>
        </w:tc>
      </w:tr>
      <w:tr w:rsidR="00A47DAA">
        <w:trPr>
          <w:trHeight w:val="1110"/>
        </w:trPr>
        <w:tc>
          <w:tcPr>
            <w:tcW w:w="9090" w:type="dxa"/>
            <w:gridSpan w:val="4"/>
          </w:tcPr>
          <w:p w:rsidR="00A47DAA" w:rsidRDefault="00A47DAA" w:rsidP="00A47DAA">
            <w:pPr>
              <w:pStyle w:val="Heading2"/>
            </w:pPr>
            <w:r>
              <w:t>Volunteer Children’s Instructor</w:t>
            </w:r>
          </w:p>
          <w:p w:rsidR="00A47DAA" w:rsidRDefault="00A47DAA" w:rsidP="00A47DAA">
            <w:pPr>
              <w:pStyle w:val="BulletedList"/>
            </w:pPr>
            <w:r>
              <w:t>Worked with children of families in high-need, low-resource communities</w:t>
            </w:r>
          </w:p>
          <w:p w:rsidR="00A47DAA" w:rsidRDefault="00A47DAA" w:rsidP="00A47DAA">
            <w:pPr>
              <w:pStyle w:val="BulletedList"/>
            </w:pPr>
            <w:r>
              <w:t>Instructed children ages 6-9 in a math and literacy program</w:t>
            </w:r>
          </w:p>
          <w:p w:rsidR="00A47DAA" w:rsidRDefault="00A47DAA" w:rsidP="00A47DAA">
            <w:pPr>
              <w:pStyle w:val="BulletedList"/>
            </w:pPr>
            <w:r>
              <w:t>Instructed children ages 8-12 in a summer reading program</w:t>
            </w:r>
          </w:p>
          <w:p w:rsidR="00662237" w:rsidRPr="00662237" w:rsidRDefault="00662237" w:rsidP="00662237"/>
        </w:tc>
      </w:tr>
      <w:tr w:rsidR="00A47DAA" w:rsidTr="00A47DA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A47DAA" w:rsidRPr="0070617C" w:rsidRDefault="00A47DAA" w:rsidP="00A47DAA">
            <w:pPr>
              <w:pStyle w:val="Heading1"/>
            </w:pPr>
            <w:r w:rsidRPr="003126B2">
              <w:t>Education</w:t>
            </w:r>
          </w:p>
        </w:tc>
      </w:tr>
      <w:tr w:rsidR="00A47DAA" w:rsidTr="00A47DAA">
        <w:trPr>
          <w:trHeight w:val="525"/>
        </w:trPr>
        <w:tc>
          <w:tcPr>
            <w:tcW w:w="2160" w:type="dxa"/>
          </w:tcPr>
          <w:p w:rsidR="00A47DAA" w:rsidRPr="00A47DAA" w:rsidRDefault="00A47DAA" w:rsidP="00A47DAA">
            <w:pPr>
              <w:pStyle w:val="BodyText1"/>
            </w:pPr>
            <w:r>
              <w:t>Aug 2014-May 2019</w:t>
            </w:r>
          </w:p>
        </w:tc>
        <w:tc>
          <w:tcPr>
            <w:tcW w:w="4679" w:type="dxa"/>
            <w:gridSpan w:val="2"/>
          </w:tcPr>
          <w:p w:rsidR="00A47DAA" w:rsidRDefault="00A47DAA" w:rsidP="00A47DAA">
            <w:pPr>
              <w:pStyle w:val="BodyText"/>
            </w:pPr>
            <w:r>
              <w:t>University of New Hampshire</w:t>
            </w:r>
          </w:p>
        </w:tc>
        <w:tc>
          <w:tcPr>
            <w:tcW w:w="2251" w:type="dxa"/>
          </w:tcPr>
          <w:p w:rsidR="00A47DAA" w:rsidRDefault="00A47DAA" w:rsidP="00A47DAA">
            <w:pPr>
              <w:pStyle w:val="BodyText3"/>
            </w:pPr>
            <w:r>
              <w:t>Durham, NH</w:t>
            </w:r>
          </w:p>
        </w:tc>
      </w:tr>
      <w:tr w:rsidR="00A47DAA" w:rsidRPr="007A5F3F" w:rsidTr="009E2E0A">
        <w:trPr>
          <w:trHeight w:val="947"/>
        </w:trPr>
        <w:tc>
          <w:tcPr>
            <w:tcW w:w="9090" w:type="dxa"/>
            <w:gridSpan w:val="4"/>
          </w:tcPr>
          <w:p w:rsidR="009E2E0A" w:rsidRDefault="009E2E0A" w:rsidP="00A47DAA">
            <w:pPr>
              <w:pStyle w:val="BodyText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B.A. in Psychology</w:t>
            </w:r>
          </w:p>
          <w:p w:rsidR="00A47DAA" w:rsidRPr="009E2E0A" w:rsidRDefault="009E2E0A" w:rsidP="009E2E0A">
            <w:pPr>
              <w:pStyle w:val="BodyText"/>
              <w:numPr>
                <w:ilvl w:val="0"/>
                <w:numId w:val="18"/>
              </w:numPr>
              <w:spacing w:line="36" w:lineRule="auto"/>
              <w:jc w:val="left"/>
            </w:pPr>
            <w:r w:rsidRPr="009E2E0A">
              <w:t xml:space="preserve">Minors in Criminal Justice and Forensics </w:t>
            </w:r>
          </w:p>
          <w:p w:rsidR="009E2E0A" w:rsidRPr="009E2E0A" w:rsidRDefault="009E2E0A" w:rsidP="003E1B2B">
            <w:pPr>
              <w:pStyle w:val="BodyText"/>
              <w:spacing w:line="36" w:lineRule="auto"/>
              <w:ind w:left="360"/>
              <w:jc w:val="left"/>
              <w:rPr>
                <w:rFonts w:ascii="Times" w:hAnsi="Times" w:cs="Tahoma"/>
              </w:rPr>
            </w:pPr>
          </w:p>
        </w:tc>
      </w:tr>
    </w:tbl>
    <w:p w:rsidR="00763259" w:rsidRDefault="00763259" w:rsidP="00AB451F"/>
    <w:sectPr w:rsidR="00763259" w:rsidSect="00FB371B"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575" w:rsidRDefault="004E0575">
      <w:r>
        <w:separator/>
      </w:r>
    </w:p>
  </w:endnote>
  <w:endnote w:type="continuationSeparator" w:id="0">
    <w:p w:rsidR="004E0575" w:rsidRDefault="004E0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575" w:rsidRDefault="004E0575">
      <w:r>
        <w:separator/>
      </w:r>
    </w:p>
  </w:footnote>
  <w:footnote w:type="continuationSeparator" w:id="0">
    <w:p w:rsidR="004E0575" w:rsidRDefault="004E0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4B36"/>
    <w:multiLevelType w:val="multilevel"/>
    <w:tmpl w:val="282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F4758"/>
    <w:multiLevelType w:val="hybridMultilevel"/>
    <w:tmpl w:val="9F586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3DAE"/>
    <w:multiLevelType w:val="multilevel"/>
    <w:tmpl w:val="167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1D4EE8"/>
    <w:multiLevelType w:val="multilevel"/>
    <w:tmpl w:val="D624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9D66BB"/>
    <w:multiLevelType w:val="hybridMultilevel"/>
    <w:tmpl w:val="BBB6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531DA"/>
    <w:multiLevelType w:val="multilevel"/>
    <w:tmpl w:val="4E8E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E80ACE"/>
    <w:multiLevelType w:val="multilevel"/>
    <w:tmpl w:val="5B3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2A6280"/>
    <w:multiLevelType w:val="multilevel"/>
    <w:tmpl w:val="0B48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BD442A"/>
    <w:multiLevelType w:val="hybridMultilevel"/>
    <w:tmpl w:val="EC8C3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C415C"/>
    <w:multiLevelType w:val="multilevel"/>
    <w:tmpl w:val="2DC6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6D3B3E2D"/>
    <w:multiLevelType w:val="hybridMultilevel"/>
    <w:tmpl w:val="4880D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43825"/>
    <w:multiLevelType w:val="hybridMultilevel"/>
    <w:tmpl w:val="C2049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06AD9"/>
    <w:multiLevelType w:val="hybridMultilevel"/>
    <w:tmpl w:val="B4745E0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64767"/>
    <w:multiLevelType w:val="multilevel"/>
    <w:tmpl w:val="FC98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BF0BB5"/>
    <w:multiLevelType w:val="hybridMultilevel"/>
    <w:tmpl w:val="8EB433AC"/>
    <w:lvl w:ilvl="0" w:tplc="04090005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4" w:hanging="360"/>
      </w:pPr>
      <w:rPr>
        <w:rFonts w:ascii="Wingdings" w:hAnsi="Wingdings" w:hint="default"/>
      </w:rPr>
    </w:lvl>
  </w:abstractNum>
  <w:abstractNum w:abstractNumId="17" w15:restartNumberingAfterBreak="0">
    <w:nsid w:val="7B413AFB"/>
    <w:multiLevelType w:val="multilevel"/>
    <w:tmpl w:val="BE68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8"/>
  </w:num>
  <w:num w:numId="5">
    <w:abstractNumId w:val="5"/>
  </w:num>
  <w:num w:numId="6">
    <w:abstractNumId w:val="6"/>
  </w:num>
  <w:num w:numId="7">
    <w:abstractNumId w:val="15"/>
  </w:num>
  <w:num w:numId="8">
    <w:abstractNumId w:val="7"/>
  </w:num>
  <w:num w:numId="9">
    <w:abstractNumId w:val="17"/>
  </w:num>
  <w:num w:numId="10">
    <w:abstractNumId w:val="9"/>
  </w:num>
  <w:num w:numId="11">
    <w:abstractNumId w:val="2"/>
  </w:num>
  <w:num w:numId="12">
    <w:abstractNumId w:val="3"/>
  </w:num>
  <w:num w:numId="13">
    <w:abstractNumId w:val="0"/>
  </w:num>
  <w:num w:numId="14">
    <w:abstractNumId w:val="1"/>
  </w:num>
  <w:num w:numId="15">
    <w:abstractNumId w:val="4"/>
  </w:num>
  <w:num w:numId="16">
    <w:abstractNumId w:val="13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B7"/>
    <w:rsid w:val="00030046"/>
    <w:rsid w:val="000543F0"/>
    <w:rsid w:val="001014A0"/>
    <w:rsid w:val="00152031"/>
    <w:rsid w:val="001E6339"/>
    <w:rsid w:val="00232724"/>
    <w:rsid w:val="002802E5"/>
    <w:rsid w:val="00365AEA"/>
    <w:rsid w:val="00367999"/>
    <w:rsid w:val="0037263E"/>
    <w:rsid w:val="003E1B2B"/>
    <w:rsid w:val="00430460"/>
    <w:rsid w:val="004467E5"/>
    <w:rsid w:val="004E0575"/>
    <w:rsid w:val="00536728"/>
    <w:rsid w:val="00554A36"/>
    <w:rsid w:val="00583014"/>
    <w:rsid w:val="00610058"/>
    <w:rsid w:val="00662237"/>
    <w:rsid w:val="00697BB7"/>
    <w:rsid w:val="006A52DF"/>
    <w:rsid w:val="00727993"/>
    <w:rsid w:val="00750A87"/>
    <w:rsid w:val="00763259"/>
    <w:rsid w:val="007838F5"/>
    <w:rsid w:val="007C2518"/>
    <w:rsid w:val="007F4CFB"/>
    <w:rsid w:val="00824498"/>
    <w:rsid w:val="00836725"/>
    <w:rsid w:val="008F71AA"/>
    <w:rsid w:val="00936455"/>
    <w:rsid w:val="00971E9D"/>
    <w:rsid w:val="009E2E0A"/>
    <w:rsid w:val="00A43F4E"/>
    <w:rsid w:val="00A47DAA"/>
    <w:rsid w:val="00AA47AE"/>
    <w:rsid w:val="00AB451F"/>
    <w:rsid w:val="00AD63E4"/>
    <w:rsid w:val="00B113A1"/>
    <w:rsid w:val="00B224C8"/>
    <w:rsid w:val="00B5218C"/>
    <w:rsid w:val="00B64B21"/>
    <w:rsid w:val="00B67166"/>
    <w:rsid w:val="00B83D28"/>
    <w:rsid w:val="00BB2FAB"/>
    <w:rsid w:val="00BD3913"/>
    <w:rsid w:val="00C5369F"/>
    <w:rsid w:val="00C8736B"/>
    <w:rsid w:val="00CD2618"/>
    <w:rsid w:val="00D367C9"/>
    <w:rsid w:val="00D43291"/>
    <w:rsid w:val="00D467AD"/>
    <w:rsid w:val="00D62111"/>
    <w:rsid w:val="00D73271"/>
    <w:rsid w:val="00D77064"/>
    <w:rsid w:val="00DC7689"/>
    <w:rsid w:val="00DD7E05"/>
    <w:rsid w:val="00E34601"/>
    <w:rsid w:val="00EC0C95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9089F"/>
  <w15:docId w15:val="{13B18DD3-1110-6146-AD34-4D12B6E0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543F0"/>
  </w:style>
  <w:style w:type="paragraph" w:styleId="ListParagraph">
    <w:name w:val="List Paragraph"/>
    <w:basedOn w:val="Normal"/>
    <w:uiPriority w:val="34"/>
    <w:qFormat/>
    <w:rsid w:val="007F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on.READ20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C:\Users\patron.READ20\AppData\Roaming\Microsoft\Templates\Chronological resume.dot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Adult Patron</dc:creator>
  <cp:lastModifiedBy>Heidi Viehoff</cp:lastModifiedBy>
  <cp:revision>2</cp:revision>
  <cp:lastPrinted>2002-06-26T16:17:00Z</cp:lastPrinted>
  <dcterms:created xsi:type="dcterms:W3CDTF">2022-02-25T01:35:00Z</dcterms:created>
  <dcterms:modified xsi:type="dcterms:W3CDTF">2022-02-25T01:35:00Z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